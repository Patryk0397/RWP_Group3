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371A" w14:textId="1D619A4F" w:rsidR="0BB4B7A0" w:rsidRPr="0050508B" w:rsidRDefault="0BB4B7A0" w:rsidP="0BB4B7A0">
      <w:pPr>
        <w:rPr>
          <w:b/>
          <w:bCs/>
          <w:sz w:val="32"/>
          <w:u w:val="single"/>
        </w:rPr>
      </w:pPr>
      <w:r w:rsidRPr="0050508B">
        <w:rPr>
          <w:b/>
          <w:bCs/>
          <w:sz w:val="32"/>
          <w:u w:val="single"/>
        </w:rPr>
        <w:t>Real World Project: Use Cases</w:t>
      </w:r>
    </w:p>
    <w:tbl>
      <w:tblPr>
        <w:tblStyle w:val="GridTable5Dark-Accent5"/>
        <w:tblW w:w="9529" w:type="dxa"/>
        <w:tblLook w:val="04A0" w:firstRow="1" w:lastRow="0" w:firstColumn="1" w:lastColumn="0" w:noHBand="0" w:noVBand="1"/>
      </w:tblPr>
      <w:tblGrid>
        <w:gridCol w:w="1838"/>
        <w:gridCol w:w="7691"/>
      </w:tblGrid>
      <w:tr w:rsidR="00BF5B6E" w14:paraId="1FD33474" w14:textId="77777777" w:rsidTr="00BF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</w:tcPr>
          <w:p w14:paraId="715CE144" w14:textId="175D40A9" w:rsidR="00BF5B6E" w:rsidRDefault="0BB4B7A0" w:rsidP="00BF5B6E">
            <w:pPr>
              <w:rPr>
                <w:sz w:val="28"/>
              </w:rPr>
            </w:pPr>
            <w:r w:rsidRPr="0BB4B7A0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A91BC1" w14:textId="77777777" w:rsidR="00BF5B6E" w:rsidRPr="00BF5B6E" w:rsidRDefault="00BF5B6E" w:rsidP="00BF5B6E">
            <w:pPr>
              <w:rPr>
                <w:sz w:val="36"/>
              </w:rPr>
            </w:pPr>
            <w:r w:rsidRPr="00BF5B6E">
              <w:rPr>
                <w:sz w:val="36"/>
              </w:rPr>
              <w:t>Use Case 01: Login Activity</w:t>
            </w:r>
          </w:p>
          <w:p w14:paraId="1B4E244C" w14:textId="133AE67E" w:rsidR="00BF5B6E" w:rsidRDefault="00BF5B6E" w:rsidP="00BF5B6E"/>
        </w:tc>
      </w:tr>
      <w:tr w:rsidR="00BF5B6E" w14:paraId="165B6C61" w14:textId="77777777" w:rsidTr="00BF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900C81" w14:textId="7F0289DA" w:rsidR="00BF5B6E" w:rsidRDefault="00BF5B6E" w:rsidP="0BB4B7A0">
            <w:r>
              <w:t>Use Case Description</w:t>
            </w:r>
          </w:p>
        </w:tc>
        <w:tc>
          <w:tcPr>
            <w:tcW w:w="7691" w:type="dxa"/>
          </w:tcPr>
          <w:p w14:paraId="55434DBF" w14:textId="77777777" w:rsidR="00BF5B6E" w:rsidRPr="00BF5B6E" w:rsidRDefault="00BF5B6E" w:rsidP="00BF5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5B6E">
              <w:t>The ability to login into the app using username/password and secret passcode for authentication. </w:t>
            </w:r>
          </w:p>
          <w:p w14:paraId="253C537B" w14:textId="77777777" w:rsidR="00BF5B6E" w:rsidRDefault="00BF5B6E" w:rsidP="0BB4B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B6E" w14:paraId="5E03F0B3" w14:textId="77777777" w:rsidTr="00BF5B6E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597EC8" w14:textId="1F6F6AA1" w:rsidR="00BF5B6E" w:rsidRDefault="00BF5B6E" w:rsidP="0BB4B7A0">
            <w:r>
              <w:t>Actor</w:t>
            </w:r>
          </w:p>
        </w:tc>
        <w:tc>
          <w:tcPr>
            <w:tcW w:w="7691" w:type="dxa"/>
          </w:tcPr>
          <w:p w14:paraId="2061ABAE" w14:textId="34E13759" w:rsidR="00BF5B6E" w:rsidRDefault="00BF5B6E" w:rsidP="0BB4B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</w:tr>
      <w:tr w:rsidR="00BF5B6E" w14:paraId="2C9445D9" w14:textId="77777777" w:rsidTr="00BF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35EF99" w14:textId="105A74D6" w:rsidR="00BF5B6E" w:rsidRDefault="00BF5B6E" w:rsidP="0BB4B7A0">
            <w:r>
              <w:t>Pre-Conditions</w:t>
            </w:r>
          </w:p>
        </w:tc>
        <w:tc>
          <w:tcPr>
            <w:tcW w:w="7691" w:type="dxa"/>
          </w:tcPr>
          <w:p w14:paraId="2835A1FE" w14:textId="5313811F" w:rsidR="00BF5B6E" w:rsidRDefault="00E97678" w:rsidP="0BB4B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User already has an account on the App</w:t>
            </w:r>
          </w:p>
        </w:tc>
      </w:tr>
      <w:tr w:rsidR="00BF5B6E" w14:paraId="462DCD23" w14:textId="77777777" w:rsidTr="00BF5B6E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484EA1" w14:textId="7941011E" w:rsidR="00BF5B6E" w:rsidRDefault="00BF5B6E" w:rsidP="0BB4B7A0">
            <w:r>
              <w:t>Basic Flows</w:t>
            </w:r>
          </w:p>
        </w:tc>
        <w:tc>
          <w:tcPr>
            <w:tcW w:w="7691" w:type="dxa"/>
          </w:tcPr>
          <w:p w14:paraId="1D1D5715" w14:textId="77777777" w:rsidR="0090541A" w:rsidRPr="00BF5B6E" w:rsidRDefault="0050508B" w:rsidP="00E97678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5B6E">
              <w:t>App User fills in their registered username and password.</w:t>
            </w:r>
          </w:p>
          <w:p w14:paraId="09A275D5" w14:textId="77777777" w:rsidR="0090541A" w:rsidRPr="00BF5B6E" w:rsidRDefault="0050508B" w:rsidP="00E97678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5B6E">
              <w:t>System should check whether the user exits under that user name and password. </w:t>
            </w:r>
          </w:p>
          <w:p w14:paraId="388F1E82" w14:textId="365DB5B3" w:rsidR="0090541A" w:rsidRPr="00BF5B6E" w:rsidRDefault="0050508B" w:rsidP="00E97678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5B6E">
              <w:t xml:space="preserve">If the user exits, </w:t>
            </w:r>
            <w:r w:rsidR="00E97678" w:rsidRPr="00BF5B6E">
              <w:t>the system</w:t>
            </w:r>
            <w:r w:rsidRPr="00BF5B6E">
              <w:t xml:space="preserve"> should proceed to passcode authenticator screen.</w:t>
            </w:r>
          </w:p>
          <w:p w14:paraId="6592288E" w14:textId="77777777" w:rsidR="0090541A" w:rsidRPr="00BF5B6E" w:rsidRDefault="0050508B" w:rsidP="00E97678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5B6E">
              <w:t>App User should fill in their registered passcode. </w:t>
            </w:r>
          </w:p>
          <w:p w14:paraId="23FD4431" w14:textId="77777777" w:rsidR="00BF5B6E" w:rsidRDefault="00BF5B6E" w:rsidP="0BB4B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B6E" w14:paraId="4A90E947" w14:textId="77777777" w:rsidTr="00BF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D80E34" w14:textId="77777777" w:rsidR="00BF5B6E" w:rsidRDefault="00BF5B6E" w:rsidP="0BB4B7A0"/>
        </w:tc>
        <w:tc>
          <w:tcPr>
            <w:tcW w:w="7691" w:type="dxa"/>
          </w:tcPr>
          <w:p w14:paraId="64A5E00B" w14:textId="77777777" w:rsidR="00BF5B6E" w:rsidRDefault="00BF5B6E" w:rsidP="0BB4B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019DB1" w14:textId="3AF41C2F" w:rsidR="0BB4B7A0" w:rsidRDefault="00181E76" w:rsidP="00181E76">
      <w:pPr>
        <w:tabs>
          <w:tab w:val="left" w:pos="960"/>
        </w:tabs>
      </w:pPr>
      <w:r>
        <w:tab/>
      </w:r>
    </w:p>
    <w:tbl>
      <w:tblPr>
        <w:tblStyle w:val="GridTable5Dark-Accent5"/>
        <w:tblW w:w="9529" w:type="dxa"/>
        <w:tblLook w:val="04A0" w:firstRow="1" w:lastRow="0" w:firstColumn="1" w:lastColumn="0" w:noHBand="0" w:noVBand="1"/>
      </w:tblPr>
      <w:tblGrid>
        <w:gridCol w:w="1838"/>
        <w:gridCol w:w="7691"/>
      </w:tblGrid>
      <w:tr w:rsidR="00E97678" w14:paraId="5F8B1BD3" w14:textId="77777777" w:rsidTr="00D0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</w:tcPr>
          <w:p w14:paraId="37272606" w14:textId="77777777" w:rsidR="00E97678" w:rsidRDefault="00E97678" w:rsidP="00D05C17">
            <w:pPr>
              <w:rPr>
                <w:sz w:val="28"/>
              </w:rPr>
            </w:pPr>
          </w:p>
          <w:p w14:paraId="73EA8733" w14:textId="123DCB37" w:rsidR="00E97678" w:rsidRPr="00BF5B6E" w:rsidRDefault="00E97678" w:rsidP="00D05C17">
            <w:pPr>
              <w:rPr>
                <w:sz w:val="36"/>
              </w:rPr>
            </w:pPr>
            <w:r w:rsidRPr="00BF5B6E">
              <w:rPr>
                <w:sz w:val="36"/>
              </w:rPr>
              <w:t>Use Case 0</w:t>
            </w:r>
            <w:r>
              <w:rPr>
                <w:sz w:val="36"/>
              </w:rPr>
              <w:t>2: Sign Up Activity</w:t>
            </w:r>
          </w:p>
          <w:p w14:paraId="07519343" w14:textId="77777777" w:rsidR="00E97678" w:rsidRDefault="00E97678" w:rsidP="00D05C17"/>
        </w:tc>
      </w:tr>
      <w:tr w:rsidR="00E97678" w14:paraId="1BFB5FFF" w14:textId="77777777" w:rsidTr="00D0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B7471D" w14:textId="77777777" w:rsidR="00E97678" w:rsidRDefault="00E97678" w:rsidP="00D05C17">
            <w:r>
              <w:t>Use Case Description</w:t>
            </w:r>
          </w:p>
        </w:tc>
        <w:tc>
          <w:tcPr>
            <w:tcW w:w="7691" w:type="dxa"/>
          </w:tcPr>
          <w:p w14:paraId="7F03285D" w14:textId="5A722268" w:rsidR="00E97678" w:rsidRPr="00E97678" w:rsidRDefault="00E97678" w:rsidP="00E9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678">
              <w:t>The ability to sign up for the app,</w:t>
            </w:r>
            <w:r>
              <w:t xml:space="preserve"> </w:t>
            </w:r>
            <w:r w:rsidRPr="00E97678">
              <w:t>confirm email and use your passcode for authentication.</w:t>
            </w:r>
          </w:p>
          <w:p w14:paraId="0125A36E" w14:textId="77777777" w:rsidR="00E97678" w:rsidRDefault="00E97678" w:rsidP="00E9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678" w14:paraId="5E84067F" w14:textId="77777777" w:rsidTr="00D05C17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9E737C" w14:textId="77777777" w:rsidR="00E97678" w:rsidRDefault="00E97678" w:rsidP="00D05C17">
            <w:r>
              <w:t>Actor</w:t>
            </w:r>
          </w:p>
        </w:tc>
        <w:tc>
          <w:tcPr>
            <w:tcW w:w="7691" w:type="dxa"/>
          </w:tcPr>
          <w:p w14:paraId="7AC123B6" w14:textId="77777777" w:rsidR="00E97678" w:rsidRDefault="00E97678" w:rsidP="00D0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</w:tr>
      <w:tr w:rsidR="00E97678" w14:paraId="7A66D3FC" w14:textId="77777777" w:rsidTr="00D0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FA24A9" w14:textId="77777777" w:rsidR="00E97678" w:rsidRDefault="00E97678" w:rsidP="00D05C17">
            <w:r>
              <w:t>Pre-Conditions</w:t>
            </w:r>
          </w:p>
        </w:tc>
        <w:tc>
          <w:tcPr>
            <w:tcW w:w="7691" w:type="dxa"/>
          </w:tcPr>
          <w:p w14:paraId="5C5D17CC" w14:textId="77777777" w:rsidR="00E97678" w:rsidRDefault="00E97678" w:rsidP="00D05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User already has an account on the App</w:t>
            </w:r>
          </w:p>
        </w:tc>
      </w:tr>
      <w:tr w:rsidR="00E97678" w14:paraId="0B83A55E" w14:textId="77777777" w:rsidTr="00D05C17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DF5372" w14:textId="77777777" w:rsidR="00E97678" w:rsidRDefault="00E97678" w:rsidP="00D05C17">
            <w:r>
              <w:t>Basic Flows</w:t>
            </w:r>
          </w:p>
        </w:tc>
        <w:tc>
          <w:tcPr>
            <w:tcW w:w="7691" w:type="dxa"/>
          </w:tcPr>
          <w:p w14:paraId="70BC0C0A" w14:textId="574923B7" w:rsidR="00E97678" w:rsidRPr="00E97678" w:rsidRDefault="00E97678" w:rsidP="00E97678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678">
              <w:t>App User fills in the following fields in the sign up form</w:t>
            </w:r>
            <w:r>
              <w:t xml:space="preserve"> </w:t>
            </w:r>
            <w:r w:rsidRPr="00E97678">
              <w:t>(</w:t>
            </w:r>
            <w:r>
              <w:t>email, password (twice), passcode (twice))</w:t>
            </w:r>
            <w:r w:rsidRPr="00E97678">
              <w:t>. </w:t>
            </w:r>
          </w:p>
          <w:p w14:paraId="110670F0" w14:textId="620EF664" w:rsidR="00E97678" w:rsidRPr="00E97678" w:rsidRDefault="00E97678" w:rsidP="00E97678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System checks whether the two email addresses entered match. </w:t>
            </w:r>
          </w:p>
          <w:p w14:paraId="143B9389" w14:textId="72D5DE6C" w:rsidR="00E97678" w:rsidRPr="00D37DB8" w:rsidRDefault="00E97678" w:rsidP="00E97678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System checks if the two secret passcodes entered match. </w:t>
            </w:r>
          </w:p>
          <w:p w14:paraId="518C6ACF" w14:textId="77777777" w:rsidR="00D37DB8" w:rsidRDefault="00D37DB8" w:rsidP="00E97678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 User clicks on submit button to submit the form.</w:t>
            </w:r>
          </w:p>
          <w:p w14:paraId="113F18F3" w14:textId="76192D66" w:rsidR="00D37DB8" w:rsidRDefault="00D37DB8" w:rsidP="00E97678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send an email to the App User’s registered address from confirmation.</w:t>
            </w:r>
          </w:p>
          <w:p w14:paraId="63B16F36" w14:textId="77777777" w:rsidR="00D37DB8" w:rsidRPr="00E97678" w:rsidRDefault="00D37DB8" w:rsidP="00D37DB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266854A3" w14:textId="5D326DD7" w:rsidR="00E97678" w:rsidRDefault="00E97678" w:rsidP="00D0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678" w14:paraId="0FFB8CE3" w14:textId="77777777" w:rsidTr="00D0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6BCACF" w14:textId="290465F3" w:rsidR="00E97678" w:rsidRDefault="00E97678" w:rsidP="00D05C17">
            <w:r>
              <w:t>Post-conditions</w:t>
            </w:r>
          </w:p>
        </w:tc>
        <w:tc>
          <w:tcPr>
            <w:tcW w:w="7691" w:type="dxa"/>
          </w:tcPr>
          <w:p w14:paraId="64BE88EE" w14:textId="27FBC1D5" w:rsidR="00D37DB8" w:rsidRDefault="00D37DB8" w:rsidP="00D37DB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confirms email by clicking in to link.</w:t>
            </w:r>
          </w:p>
          <w:p w14:paraId="465041DD" w14:textId="6EB250B7" w:rsidR="00E97678" w:rsidRDefault="00D37DB8" w:rsidP="00D37DB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redirects them to the app.</w:t>
            </w:r>
          </w:p>
        </w:tc>
      </w:tr>
      <w:tr w:rsidR="00DD4238" w14:paraId="5D669CEA" w14:textId="77777777" w:rsidTr="00D05C17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</w:tcPr>
          <w:p w14:paraId="00A4178C" w14:textId="77777777" w:rsidR="00DD4238" w:rsidRDefault="00DD4238" w:rsidP="00D05C17">
            <w:pPr>
              <w:rPr>
                <w:sz w:val="28"/>
              </w:rPr>
            </w:pPr>
            <w:bookmarkStart w:id="0" w:name="_GoBack"/>
            <w:bookmarkEnd w:id="0"/>
          </w:p>
          <w:p w14:paraId="32280ECE" w14:textId="6417B230" w:rsidR="00DD4238" w:rsidRPr="00BF5B6E" w:rsidRDefault="00DD4238" w:rsidP="00D05C17">
            <w:pPr>
              <w:rPr>
                <w:sz w:val="36"/>
              </w:rPr>
            </w:pPr>
            <w:r w:rsidRPr="00BF5B6E">
              <w:rPr>
                <w:sz w:val="36"/>
              </w:rPr>
              <w:t>Use Case 0</w:t>
            </w:r>
            <w:r>
              <w:rPr>
                <w:sz w:val="36"/>
              </w:rPr>
              <w:t>3: Browse As Guest</w:t>
            </w:r>
          </w:p>
          <w:p w14:paraId="45CCD079" w14:textId="77777777" w:rsidR="00DD4238" w:rsidRDefault="00DD4238" w:rsidP="00D05C17"/>
        </w:tc>
      </w:tr>
      <w:tr w:rsidR="00DD4238" w14:paraId="4BB597F5" w14:textId="77777777" w:rsidTr="00D0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9EB531" w14:textId="77777777" w:rsidR="00DD4238" w:rsidRDefault="00DD4238" w:rsidP="00D05C17">
            <w:r>
              <w:t>Use Case Description</w:t>
            </w:r>
          </w:p>
        </w:tc>
        <w:tc>
          <w:tcPr>
            <w:tcW w:w="7691" w:type="dxa"/>
          </w:tcPr>
          <w:p w14:paraId="62ED168F" w14:textId="2C9B8769" w:rsidR="00DD4238" w:rsidRPr="00DD4238" w:rsidRDefault="00DD4238" w:rsidP="00DD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>The ability to browse the App as a Guest without having to log in or sign up</w:t>
            </w:r>
            <w:r>
              <w:t>.</w:t>
            </w:r>
          </w:p>
          <w:p w14:paraId="0A03B7FA" w14:textId="77777777" w:rsidR="00DD4238" w:rsidRDefault="00DD4238" w:rsidP="00DD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38" w14:paraId="3C7111FE" w14:textId="77777777" w:rsidTr="00D05C17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937D4E" w14:textId="77777777" w:rsidR="00DD4238" w:rsidRDefault="00DD4238" w:rsidP="00D05C17">
            <w:r>
              <w:t>Actor</w:t>
            </w:r>
          </w:p>
        </w:tc>
        <w:tc>
          <w:tcPr>
            <w:tcW w:w="7691" w:type="dxa"/>
          </w:tcPr>
          <w:p w14:paraId="053AD103" w14:textId="77777777" w:rsidR="00DD4238" w:rsidRDefault="00DD4238" w:rsidP="00D0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</w:tr>
      <w:tr w:rsidR="00DD4238" w14:paraId="02EC512E" w14:textId="77777777" w:rsidTr="00D0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CC1610" w14:textId="77777777" w:rsidR="00DD4238" w:rsidRDefault="00DD4238" w:rsidP="00D05C17">
            <w:r>
              <w:t>Pre-Conditions</w:t>
            </w:r>
          </w:p>
        </w:tc>
        <w:tc>
          <w:tcPr>
            <w:tcW w:w="7691" w:type="dxa"/>
          </w:tcPr>
          <w:p w14:paraId="550A9574" w14:textId="77777777" w:rsidR="00DD4238" w:rsidRPr="00DD4238" w:rsidRDefault="00DD4238" w:rsidP="00DD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>Given that the App User has already downloaded the App and goes to the App on their Phone</w:t>
            </w:r>
          </w:p>
          <w:p w14:paraId="28774705" w14:textId="65A68BED" w:rsidR="00DD4238" w:rsidRDefault="00DD4238" w:rsidP="00D05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38" w14:paraId="256A62BF" w14:textId="77777777" w:rsidTr="00D05C17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F2F454" w14:textId="77777777" w:rsidR="00DD4238" w:rsidRDefault="00DD4238" w:rsidP="00D05C17">
            <w:r>
              <w:t>Basic Flows</w:t>
            </w:r>
          </w:p>
        </w:tc>
        <w:tc>
          <w:tcPr>
            <w:tcW w:w="7691" w:type="dxa"/>
          </w:tcPr>
          <w:p w14:paraId="1F7ABF37" w14:textId="77777777" w:rsidR="0090541A" w:rsidRPr="00DD4238" w:rsidRDefault="0050508B" w:rsidP="00DD423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>App User clicks on the Browse as a guest button</w:t>
            </w:r>
          </w:p>
          <w:p w14:paraId="4306701B" w14:textId="77777777" w:rsidR="0090541A" w:rsidRPr="00DD4238" w:rsidRDefault="0050508B" w:rsidP="00DD423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>System directs the User to the Home Page</w:t>
            </w:r>
          </w:p>
          <w:p w14:paraId="69078E74" w14:textId="77777777" w:rsidR="0090541A" w:rsidRPr="00DD4238" w:rsidRDefault="0050508B" w:rsidP="00DD423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>App User can browse on the homepage by filtering the games by category</w:t>
            </w:r>
          </w:p>
          <w:p w14:paraId="61F0DF64" w14:textId="6B31B96B" w:rsidR="0090541A" w:rsidRPr="00DD4238" w:rsidRDefault="0050508B" w:rsidP="00DD423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>System should allow the user to select the games categories they want.</w:t>
            </w:r>
          </w:p>
          <w:p w14:paraId="70B6E4B4" w14:textId="77777777" w:rsidR="0090541A" w:rsidRPr="00DD4238" w:rsidRDefault="0050508B" w:rsidP="00DD423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>App User can click on Trending to see trending games</w:t>
            </w:r>
          </w:p>
          <w:p w14:paraId="3370C461" w14:textId="1596EC4B" w:rsidR="0090541A" w:rsidRPr="00DD4238" w:rsidRDefault="00DD4238" w:rsidP="00DD423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App User can click on S</w:t>
            </w:r>
            <w:r w:rsidR="0050508B" w:rsidRPr="00DD4238">
              <w:t>ale to see games that are on sale. </w:t>
            </w:r>
          </w:p>
          <w:p w14:paraId="082A81CD" w14:textId="266C8072" w:rsidR="0090541A" w:rsidRPr="00DD4238" w:rsidRDefault="0050508B" w:rsidP="00DD423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4238">
              <w:t xml:space="preserve">App User can </w:t>
            </w:r>
            <w:r w:rsidR="00DD4238" w:rsidRPr="00DD4238">
              <w:t>click on</w:t>
            </w:r>
            <w:r w:rsidRPr="00DD4238">
              <w:t xml:space="preserve"> New to see games which have recently been released.</w:t>
            </w:r>
          </w:p>
          <w:p w14:paraId="74E58D4B" w14:textId="77777777" w:rsidR="00DD4238" w:rsidRDefault="00DD4238" w:rsidP="00D0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38" w14:paraId="0F6ADE8A" w14:textId="77777777" w:rsidTr="00D0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E080CE" w14:textId="77777777" w:rsidR="00DD4238" w:rsidRDefault="00DD4238" w:rsidP="00D05C17"/>
        </w:tc>
        <w:tc>
          <w:tcPr>
            <w:tcW w:w="7691" w:type="dxa"/>
          </w:tcPr>
          <w:p w14:paraId="71BA3407" w14:textId="77777777" w:rsidR="00DD4238" w:rsidRDefault="00DD4238" w:rsidP="00D05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CD6697" w14:textId="34948122" w:rsidR="0BB4B7A0" w:rsidRDefault="0BB4B7A0" w:rsidP="0BB4B7A0"/>
    <w:p w14:paraId="46E2C810" w14:textId="2D04B213" w:rsidR="0BB4B7A0" w:rsidRDefault="0BB4B7A0" w:rsidP="0BB4B7A0"/>
    <w:p w14:paraId="346F0680" w14:textId="0A69FC92" w:rsidR="0BB4B7A0" w:rsidRDefault="0BB4B7A0" w:rsidP="0BB4B7A0"/>
    <w:p w14:paraId="75E6C7F5" w14:textId="02021538" w:rsidR="0BB4B7A0" w:rsidRDefault="0BB4B7A0" w:rsidP="0BB4B7A0"/>
    <w:p w14:paraId="5870DF30" w14:textId="027367A3" w:rsidR="00DD4238" w:rsidRDefault="00DD4238" w:rsidP="0BB4B7A0"/>
    <w:p w14:paraId="3B42884B" w14:textId="77777777" w:rsidR="00DD4238" w:rsidRDefault="00DD4238" w:rsidP="0BB4B7A0"/>
    <w:p w14:paraId="7F4C0F9B" w14:textId="77777777" w:rsidR="00DD4238" w:rsidRDefault="00DD4238" w:rsidP="0BB4B7A0"/>
    <w:p w14:paraId="79F50753" w14:textId="77777777" w:rsidR="00DD4238" w:rsidRDefault="00DD4238" w:rsidP="0BB4B7A0"/>
    <w:p w14:paraId="74EB269C" w14:textId="3F7A8678" w:rsidR="0BB4B7A0" w:rsidRDefault="0BB4B7A0" w:rsidP="0BB4B7A0"/>
    <w:p w14:paraId="063988C9" w14:textId="0BA70C26" w:rsidR="0BB4B7A0" w:rsidRDefault="0BB4B7A0" w:rsidP="0BB4B7A0"/>
    <w:p w14:paraId="54799B57" w14:textId="2048E544" w:rsidR="0BB4B7A0" w:rsidRDefault="0BB4B7A0" w:rsidP="0BB4B7A0"/>
    <w:p w14:paraId="7ACA6076" w14:textId="79C0FA4A" w:rsidR="0BB4B7A0" w:rsidRDefault="0BB4B7A0" w:rsidP="0BB4B7A0"/>
    <w:tbl>
      <w:tblPr>
        <w:tblStyle w:val="GridTable5Dark-Accent5"/>
        <w:tblW w:w="9529" w:type="dxa"/>
        <w:tblLook w:val="04A0" w:firstRow="1" w:lastRow="0" w:firstColumn="1" w:lastColumn="0" w:noHBand="0" w:noVBand="1"/>
      </w:tblPr>
      <w:tblGrid>
        <w:gridCol w:w="1838"/>
        <w:gridCol w:w="7691"/>
      </w:tblGrid>
      <w:tr w:rsidR="00DD4238" w14:paraId="1C27EACE" w14:textId="77777777" w:rsidTr="5FC96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</w:tcPr>
          <w:p w14:paraId="5185A114" w14:textId="77777777" w:rsidR="00DD4238" w:rsidRDefault="00DD4238" w:rsidP="00D05C17">
            <w:pPr>
              <w:rPr>
                <w:sz w:val="28"/>
              </w:rPr>
            </w:pPr>
          </w:p>
          <w:p w14:paraId="0E8166BE" w14:textId="39411DE5" w:rsidR="00DD4238" w:rsidRPr="00BF5B6E" w:rsidRDefault="00DD4238" w:rsidP="00D05C17">
            <w:pPr>
              <w:rPr>
                <w:sz w:val="36"/>
              </w:rPr>
            </w:pPr>
            <w:r w:rsidRPr="00BF5B6E">
              <w:rPr>
                <w:sz w:val="36"/>
              </w:rPr>
              <w:t>Use Case 0</w:t>
            </w:r>
            <w:r>
              <w:rPr>
                <w:sz w:val="36"/>
              </w:rPr>
              <w:t>4: App User Profile</w:t>
            </w:r>
          </w:p>
          <w:p w14:paraId="154F3EC6" w14:textId="77777777" w:rsidR="00DD4238" w:rsidRDefault="00DD4238" w:rsidP="00D05C17"/>
        </w:tc>
      </w:tr>
      <w:tr w:rsidR="00DD4238" w14:paraId="2870032C" w14:textId="77777777" w:rsidTr="5FC9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678F24" w14:textId="77777777" w:rsidR="00DD4238" w:rsidRDefault="00DD4238" w:rsidP="00D05C17">
            <w:r>
              <w:t>Use Case Description</w:t>
            </w:r>
          </w:p>
        </w:tc>
        <w:tc>
          <w:tcPr>
            <w:tcW w:w="7691" w:type="dxa"/>
          </w:tcPr>
          <w:p w14:paraId="705C853A" w14:textId="22F10781" w:rsidR="00DD4238" w:rsidRDefault="5FC960AC" w:rsidP="00D05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ability for a user to have a profile page whereby they can store their preferences. </w:t>
            </w:r>
          </w:p>
        </w:tc>
      </w:tr>
      <w:tr w:rsidR="00DD4238" w14:paraId="5FB02370" w14:textId="77777777" w:rsidTr="5FC960AC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36879F" w14:textId="77777777" w:rsidR="00DD4238" w:rsidRDefault="00DD4238" w:rsidP="00D05C17">
            <w:r>
              <w:t>Actor</w:t>
            </w:r>
          </w:p>
        </w:tc>
        <w:tc>
          <w:tcPr>
            <w:tcW w:w="7691" w:type="dxa"/>
          </w:tcPr>
          <w:p w14:paraId="02FDDA66" w14:textId="0F8AE1BF" w:rsidR="00DD4238" w:rsidRDefault="5FC960AC" w:rsidP="00D0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Registered User</w:t>
            </w:r>
          </w:p>
        </w:tc>
      </w:tr>
      <w:tr w:rsidR="00DD4238" w14:paraId="6057948D" w14:textId="77777777" w:rsidTr="5FC9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4C7C3A" w14:textId="77777777" w:rsidR="00DD4238" w:rsidRDefault="00DD4238" w:rsidP="00D05C17">
            <w:r>
              <w:t>Pre-Conditions</w:t>
            </w:r>
          </w:p>
        </w:tc>
        <w:tc>
          <w:tcPr>
            <w:tcW w:w="7691" w:type="dxa"/>
          </w:tcPr>
          <w:p w14:paraId="2E647E8C" w14:textId="56C162E8" w:rsidR="00DD4238" w:rsidRDefault="5FC960AC" w:rsidP="00D05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the User is a registered user account.</w:t>
            </w:r>
          </w:p>
        </w:tc>
      </w:tr>
      <w:tr w:rsidR="00DD4238" w14:paraId="11A567A9" w14:textId="77777777" w:rsidTr="5FC960AC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EAE14E" w14:textId="77777777" w:rsidR="00DD4238" w:rsidRDefault="00DD4238" w:rsidP="00D05C17">
            <w:r>
              <w:t>Basic Flows</w:t>
            </w:r>
          </w:p>
        </w:tc>
        <w:tc>
          <w:tcPr>
            <w:tcW w:w="7691" w:type="dxa"/>
          </w:tcPr>
          <w:p w14:paraId="6D9EE85F" w14:textId="5FBC5B1D" w:rsidR="00DD4238" w:rsidRDefault="5FC960AC" w:rsidP="5FC960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Navigate to the Profile Page from the Main Page where the user is browsing for games.</w:t>
            </w:r>
          </w:p>
          <w:p w14:paraId="4DE97E77" w14:textId="2F18BE46" w:rsidR="00DD4238" w:rsidRDefault="5FC960AC" w:rsidP="5FC960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System directs the user to the profile page where they can see their preferences.</w:t>
            </w:r>
          </w:p>
        </w:tc>
      </w:tr>
      <w:tr w:rsidR="00DD4238" w14:paraId="795880A7" w14:textId="77777777" w:rsidTr="5FC9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867C5D" w14:textId="77777777" w:rsidR="00DD4238" w:rsidRDefault="00DD4238" w:rsidP="00D05C17">
            <w:r>
              <w:t>Post-conditions</w:t>
            </w:r>
          </w:p>
        </w:tc>
        <w:tc>
          <w:tcPr>
            <w:tcW w:w="7691" w:type="dxa"/>
          </w:tcPr>
          <w:p w14:paraId="139F2806" w14:textId="656E5B88" w:rsidR="00DD4238" w:rsidRDefault="5FC960AC" w:rsidP="5FC960A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User can logout</w:t>
            </w:r>
          </w:p>
          <w:p w14:paraId="5F40C96F" w14:textId="4619AAB6" w:rsidR="00DD4238" w:rsidRDefault="5FC960AC" w:rsidP="5FC960A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User can navigate back to the Main Page.</w:t>
            </w:r>
          </w:p>
          <w:p w14:paraId="6F5DB793" w14:textId="7FE21D1A" w:rsidR="00DD4238" w:rsidRDefault="00DD4238" w:rsidP="5FC960A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45E340FA" w14:textId="59C72D9E" w:rsidR="0BB4B7A0" w:rsidRDefault="0BB4B7A0" w:rsidP="0BB4B7A0"/>
    <w:p w14:paraId="5BA16459" w14:textId="06CEC4FF" w:rsidR="0BB4B7A0" w:rsidRDefault="0BB4B7A0" w:rsidP="0BB4B7A0"/>
    <w:p w14:paraId="379C9D4F" w14:textId="217C9340" w:rsidR="0BB4B7A0" w:rsidRDefault="0BB4B7A0" w:rsidP="0BB4B7A0"/>
    <w:p w14:paraId="7A0D3101" w14:textId="0085BAB2" w:rsidR="0BB4B7A0" w:rsidRDefault="0BB4B7A0" w:rsidP="0BB4B7A0"/>
    <w:p w14:paraId="4E68A994" w14:textId="2F646A7E" w:rsidR="0BB4B7A0" w:rsidRDefault="0BB4B7A0" w:rsidP="0BB4B7A0"/>
    <w:p w14:paraId="75283304" w14:textId="102ECB86" w:rsidR="0BB4B7A0" w:rsidRDefault="0BB4B7A0" w:rsidP="0BB4B7A0"/>
    <w:p w14:paraId="0BD94496" w14:textId="51FE1DEC" w:rsidR="0BB4B7A0" w:rsidRDefault="0BB4B7A0" w:rsidP="0BB4B7A0"/>
    <w:p w14:paraId="24AF57C4" w14:textId="6E629ABB" w:rsidR="0BB4B7A0" w:rsidRDefault="0BB4B7A0" w:rsidP="0BB4B7A0"/>
    <w:p w14:paraId="7E50CF67" w14:textId="703F5518" w:rsidR="0BB4B7A0" w:rsidRDefault="0BB4B7A0" w:rsidP="0BB4B7A0"/>
    <w:p w14:paraId="29469533" w14:textId="03584889" w:rsidR="0BB4B7A0" w:rsidRDefault="0BB4B7A0" w:rsidP="0BB4B7A0"/>
    <w:p w14:paraId="79C6C1E2" w14:textId="6DFB3877" w:rsidR="0BB4B7A0" w:rsidRDefault="0BB4B7A0" w:rsidP="0BB4B7A0"/>
    <w:p w14:paraId="0DDC2635" w14:textId="11D5AD72" w:rsidR="0BB4B7A0" w:rsidRDefault="0BB4B7A0" w:rsidP="0BB4B7A0"/>
    <w:p w14:paraId="7921C4D9" w14:textId="7136E14E" w:rsidR="0BB4B7A0" w:rsidRDefault="0BB4B7A0" w:rsidP="0BB4B7A0"/>
    <w:p w14:paraId="2C04888B" w14:textId="6318B393" w:rsidR="0BB4B7A0" w:rsidRDefault="0BB4B7A0" w:rsidP="0BB4B7A0"/>
    <w:p w14:paraId="5A800945" w14:textId="76F9EB47" w:rsidR="0BB4B7A0" w:rsidRDefault="0BB4B7A0" w:rsidP="0BB4B7A0"/>
    <w:p w14:paraId="4F79E1F5" w14:textId="20A3A962" w:rsidR="0BB4B7A0" w:rsidRDefault="0BB4B7A0" w:rsidP="0BB4B7A0"/>
    <w:p w14:paraId="1375CAAC" w14:textId="03FDF419" w:rsidR="0BB4B7A0" w:rsidRDefault="0BB4B7A0" w:rsidP="0BB4B7A0"/>
    <w:p w14:paraId="16B0AC10" w14:textId="752A0E7C" w:rsidR="0BB4B7A0" w:rsidRDefault="0BB4B7A0" w:rsidP="0BB4B7A0"/>
    <w:p w14:paraId="287980A3" w14:textId="67BA3F24" w:rsidR="0BB4B7A0" w:rsidRDefault="0BB4B7A0" w:rsidP="0BB4B7A0"/>
    <w:p w14:paraId="59962A25" w14:textId="4ABCF996" w:rsidR="0BB4B7A0" w:rsidRDefault="0BB4B7A0" w:rsidP="0BB4B7A0"/>
    <w:sectPr w:rsidR="0BB4B7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C6159" w14:textId="77777777" w:rsidR="00BF5B6E" w:rsidRDefault="00BF5B6E" w:rsidP="00BF5B6E">
      <w:pPr>
        <w:spacing w:after="0" w:line="240" w:lineRule="auto"/>
      </w:pPr>
      <w:r>
        <w:separator/>
      </w:r>
    </w:p>
  </w:endnote>
  <w:endnote w:type="continuationSeparator" w:id="0">
    <w:p w14:paraId="7513DF8F" w14:textId="77777777" w:rsidR="00BF5B6E" w:rsidRDefault="00BF5B6E" w:rsidP="00BF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926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F236C" w14:textId="459471C3" w:rsidR="00BF5B6E" w:rsidRDefault="00BF5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CE1EC2" w14:textId="77777777" w:rsidR="00BF5B6E" w:rsidRDefault="00BF5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E9B06" w14:textId="77777777" w:rsidR="00BF5B6E" w:rsidRDefault="00BF5B6E" w:rsidP="00BF5B6E">
      <w:pPr>
        <w:spacing w:after="0" w:line="240" w:lineRule="auto"/>
      </w:pPr>
      <w:r>
        <w:separator/>
      </w:r>
    </w:p>
  </w:footnote>
  <w:footnote w:type="continuationSeparator" w:id="0">
    <w:p w14:paraId="0F56DB33" w14:textId="77777777" w:rsidR="00BF5B6E" w:rsidRDefault="00BF5B6E" w:rsidP="00BF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71132"/>
    <w:multiLevelType w:val="hybridMultilevel"/>
    <w:tmpl w:val="63448A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AA0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E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82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F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2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2B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6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256DA5"/>
    <w:multiLevelType w:val="hybridMultilevel"/>
    <w:tmpl w:val="63448A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AA0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E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82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F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2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2B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6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BE752F"/>
    <w:multiLevelType w:val="hybridMultilevel"/>
    <w:tmpl w:val="CFA206E4"/>
    <w:lvl w:ilvl="0" w:tplc="94A0494A">
      <w:start w:val="1"/>
      <w:numFmt w:val="decimal"/>
      <w:lvlText w:val="%1."/>
      <w:lvlJc w:val="left"/>
      <w:pPr>
        <w:ind w:left="720" w:hanging="360"/>
      </w:pPr>
    </w:lvl>
    <w:lvl w:ilvl="1" w:tplc="FDFE8E2E">
      <w:start w:val="1"/>
      <w:numFmt w:val="lowerLetter"/>
      <w:lvlText w:val="%2."/>
      <w:lvlJc w:val="left"/>
      <w:pPr>
        <w:ind w:left="1440" w:hanging="360"/>
      </w:pPr>
    </w:lvl>
    <w:lvl w:ilvl="2" w:tplc="EFFC2BB0">
      <w:start w:val="1"/>
      <w:numFmt w:val="lowerRoman"/>
      <w:lvlText w:val="%3."/>
      <w:lvlJc w:val="right"/>
      <w:pPr>
        <w:ind w:left="2160" w:hanging="180"/>
      </w:pPr>
    </w:lvl>
    <w:lvl w:ilvl="3" w:tplc="61488AC0">
      <w:start w:val="1"/>
      <w:numFmt w:val="decimal"/>
      <w:lvlText w:val="%4."/>
      <w:lvlJc w:val="left"/>
      <w:pPr>
        <w:ind w:left="2880" w:hanging="360"/>
      </w:pPr>
    </w:lvl>
    <w:lvl w:ilvl="4" w:tplc="48AA2E54">
      <w:start w:val="1"/>
      <w:numFmt w:val="lowerLetter"/>
      <w:lvlText w:val="%5."/>
      <w:lvlJc w:val="left"/>
      <w:pPr>
        <w:ind w:left="3600" w:hanging="360"/>
      </w:pPr>
    </w:lvl>
    <w:lvl w:ilvl="5" w:tplc="CC84677A">
      <w:start w:val="1"/>
      <w:numFmt w:val="lowerRoman"/>
      <w:lvlText w:val="%6."/>
      <w:lvlJc w:val="right"/>
      <w:pPr>
        <w:ind w:left="4320" w:hanging="180"/>
      </w:pPr>
    </w:lvl>
    <w:lvl w:ilvl="6" w:tplc="440E5674">
      <w:start w:val="1"/>
      <w:numFmt w:val="decimal"/>
      <w:lvlText w:val="%7."/>
      <w:lvlJc w:val="left"/>
      <w:pPr>
        <w:ind w:left="5040" w:hanging="360"/>
      </w:pPr>
    </w:lvl>
    <w:lvl w:ilvl="7" w:tplc="0D54B2EA">
      <w:start w:val="1"/>
      <w:numFmt w:val="lowerLetter"/>
      <w:lvlText w:val="%8."/>
      <w:lvlJc w:val="left"/>
      <w:pPr>
        <w:ind w:left="5760" w:hanging="360"/>
      </w:pPr>
    </w:lvl>
    <w:lvl w:ilvl="8" w:tplc="6BEA7E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14B"/>
    <w:multiLevelType w:val="hybridMultilevel"/>
    <w:tmpl w:val="63448A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AA0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E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82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F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2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2B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6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8B6994"/>
    <w:multiLevelType w:val="hybridMultilevel"/>
    <w:tmpl w:val="1E46D40A"/>
    <w:lvl w:ilvl="0" w:tplc="0ACA6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0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E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82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F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2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2B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6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CE35F4"/>
    <w:multiLevelType w:val="hybridMultilevel"/>
    <w:tmpl w:val="33EA0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3667E"/>
    <w:multiLevelType w:val="hybridMultilevel"/>
    <w:tmpl w:val="63448A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AA0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E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82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F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2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2B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6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0C0C76"/>
    <w:multiLevelType w:val="hybridMultilevel"/>
    <w:tmpl w:val="7512D5EC"/>
    <w:lvl w:ilvl="0" w:tplc="37DC7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22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C0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A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1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CD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63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23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8F25F1"/>
    <w:multiLevelType w:val="hybridMultilevel"/>
    <w:tmpl w:val="99E6B15C"/>
    <w:lvl w:ilvl="0" w:tplc="C6900FC8">
      <w:start w:val="1"/>
      <w:numFmt w:val="decimal"/>
      <w:lvlText w:val="%1."/>
      <w:lvlJc w:val="left"/>
      <w:pPr>
        <w:ind w:left="720" w:hanging="360"/>
      </w:pPr>
    </w:lvl>
    <w:lvl w:ilvl="1" w:tplc="D1AC3E4E">
      <w:start w:val="1"/>
      <w:numFmt w:val="lowerLetter"/>
      <w:lvlText w:val="%2."/>
      <w:lvlJc w:val="left"/>
      <w:pPr>
        <w:ind w:left="1440" w:hanging="360"/>
      </w:pPr>
    </w:lvl>
    <w:lvl w:ilvl="2" w:tplc="A06E1530">
      <w:start w:val="1"/>
      <w:numFmt w:val="lowerRoman"/>
      <w:lvlText w:val="%3."/>
      <w:lvlJc w:val="right"/>
      <w:pPr>
        <w:ind w:left="2160" w:hanging="180"/>
      </w:pPr>
    </w:lvl>
    <w:lvl w:ilvl="3" w:tplc="4A0C454E">
      <w:start w:val="1"/>
      <w:numFmt w:val="decimal"/>
      <w:lvlText w:val="%4."/>
      <w:lvlJc w:val="left"/>
      <w:pPr>
        <w:ind w:left="2880" w:hanging="360"/>
      </w:pPr>
    </w:lvl>
    <w:lvl w:ilvl="4" w:tplc="415AA708">
      <w:start w:val="1"/>
      <w:numFmt w:val="lowerLetter"/>
      <w:lvlText w:val="%5."/>
      <w:lvlJc w:val="left"/>
      <w:pPr>
        <w:ind w:left="3600" w:hanging="360"/>
      </w:pPr>
    </w:lvl>
    <w:lvl w:ilvl="5" w:tplc="4E3600EA">
      <w:start w:val="1"/>
      <w:numFmt w:val="lowerRoman"/>
      <w:lvlText w:val="%6."/>
      <w:lvlJc w:val="right"/>
      <w:pPr>
        <w:ind w:left="4320" w:hanging="180"/>
      </w:pPr>
    </w:lvl>
    <w:lvl w:ilvl="6" w:tplc="620E2176">
      <w:start w:val="1"/>
      <w:numFmt w:val="decimal"/>
      <w:lvlText w:val="%7."/>
      <w:lvlJc w:val="left"/>
      <w:pPr>
        <w:ind w:left="5040" w:hanging="360"/>
      </w:pPr>
    </w:lvl>
    <w:lvl w:ilvl="7" w:tplc="130023AA">
      <w:start w:val="1"/>
      <w:numFmt w:val="lowerLetter"/>
      <w:lvlText w:val="%8."/>
      <w:lvlJc w:val="left"/>
      <w:pPr>
        <w:ind w:left="5760" w:hanging="360"/>
      </w:pPr>
    </w:lvl>
    <w:lvl w:ilvl="8" w:tplc="87EE22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4B7A0"/>
    <w:rsid w:val="00084C5A"/>
    <w:rsid w:val="00181E76"/>
    <w:rsid w:val="0050508B"/>
    <w:rsid w:val="0090541A"/>
    <w:rsid w:val="00BF5B6E"/>
    <w:rsid w:val="00D37DB8"/>
    <w:rsid w:val="00DD4238"/>
    <w:rsid w:val="00E97678"/>
    <w:rsid w:val="0BB4B7A0"/>
    <w:rsid w:val="5FC9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31C79B5-51FA-4DBF-9B64-654B4777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B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BF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B6E"/>
  </w:style>
  <w:style w:type="paragraph" w:styleId="Footer">
    <w:name w:val="footer"/>
    <w:basedOn w:val="Normal"/>
    <w:link w:val="FooterChar"/>
    <w:uiPriority w:val="99"/>
    <w:unhideWhenUsed/>
    <w:rsid w:val="00BF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B6E"/>
  </w:style>
  <w:style w:type="table" w:styleId="TableGrid">
    <w:name w:val="Table Grid"/>
    <w:basedOn w:val="TableNormal"/>
    <w:uiPriority w:val="39"/>
    <w:rsid w:val="00BF5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F5B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BF5B6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F5B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F5B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BF5B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3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3EC4"/>
    <w:rsid w:val="00F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81D14AE6.dotm</Template>
  <TotalTime>3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Chikandwa</dc:creator>
  <cp:keywords/>
  <dc:description/>
  <cp:lastModifiedBy>Tafadzwa Chikandwa</cp:lastModifiedBy>
  <cp:revision>7</cp:revision>
  <dcterms:created xsi:type="dcterms:W3CDTF">2017-02-17T20:55:00Z</dcterms:created>
  <dcterms:modified xsi:type="dcterms:W3CDTF">2017-03-20T16:20:00Z</dcterms:modified>
</cp:coreProperties>
</file>